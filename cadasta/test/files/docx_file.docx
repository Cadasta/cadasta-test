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sample docx</w:t>
      </w:r>
      <w:bookmarkStart w:id="0" w:name="_GoBack"/>
      <w:bookmarkEnd w:id="0"/>
      <w:r>
        <w:t xml:space="preserve"> file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JP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Noto Sans CJK JP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BFC511C6"/>
    <w:rsid w:val="BFC511C6"/>
    <w:rsid w:val="CDFF80F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2017-02-18T15:40:00Z</dcterms:created>
  <dc:creator>manorama</dc:creator>
  <cp:lastModifiedBy>manorama</cp:lastModifiedBy>
  <dcterms:modified xsi:type="dcterms:W3CDTF">2017-02-18T15:41:17Z</dcterms:modified>
  <dc:title>This is a sample doc file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1033-9.1.0.4961</vt:lpwstr>
  </property>
</Properties>
</file>